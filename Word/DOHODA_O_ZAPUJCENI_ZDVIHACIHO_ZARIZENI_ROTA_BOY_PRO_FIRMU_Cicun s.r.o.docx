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CCD" w:rsidRDefault="000F0CCD">
      <w:pPr>
        <w:rPr>
          <w:rFonts w:ascii="Arial" w:hAnsi="Arial" w:cs="Arial"/>
          <w:sz w:val="24"/>
        </w:rPr>
      </w:pPr>
    </w:p>
    <w:p w:rsidR="00D15E94" w:rsidRDefault="00D15E94">
      <w:pPr>
        <w:rPr>
          <w:rFonts w:ascii="Arial" w:hAnsi="Arial" w:cs="Arial"/>
          <w:sz w:val="24"/>
        </w:rPr>
      </w:pPr>
    </w:p>
    <w:p w:rsidR="00D15E94" w:rsidRDefault="00D15E94">
      <w:pPr>
        <w:rPr>
          <w:rFonts w:ascii="Arial" w:hAnsi="Arial" w:cs="Arial"/>
          <w:sz w:val="24"/>
        </w:rPr>
      </w:pPr>
    </w:p>
    <w:p w:rsidR="00D15E94" w:rsidRPr="00BB74D8" w:rsidRDefault="00D15E94" w:rsidP="00D15E94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ab/>
      </w:r>
      <w:r w:rsidRPr="00BB74D8">
        <w:rPr>
          <w:rFonts w:ascii="Arial" w:hAnsi="Arial" w:cs="Arial"/>
          <w:b/>
          <w:bCs/>
          <w:sz w:val="24"/>
        </w:rPr>
        <w:t xml:space="preserve">DOHODA O ZAPŮJČENÍ ZDVIHACÍHO ZAŘÍZENÍ </w:t>
      </w:r>
      <w:r w:rsidR="00B269DA">
        <w:rPr>
          <w:rFonts w:ascii="Arial" w:hAnsi="Arial" w:cs="Arial"/>
          <w:b/>
          <w:bCs/>
          <w:sz w:val="24"/>
        </w:rPr>
        <w:t xml:space="preserve">VIAVAC – RB </w:t>
      </w:r>
      <w:r w:rsidRPr="00BB74D8">
        <w:rPr>
          <w:rFonts w:ascii="Arial" w:hAnsi="Arial" w:cs="Arial"/>
          <w:b/>
          <w:bCs/>
          <w:sz w:val="24"/>
        </w:rPr>
        <w:t>ROTA BOY</w:t>
      </w:r>
    </w:p>
    <w:p w:rsidR="00D15E94" w:rsidRDefault="00D15E94">
      <w:pPr>
        <w:rPr>
          <w:rFonts w:ascii="Arial" w:hAnsi="Arial" w:cs="Arial"/>
          <w:sz w:val="24"/>
        </w:rPr>
      </w:pPr>
    </w:p>
    <w:p w:rsidR="00D15E94" w:rsidRPr="00BB74D8" w:rsidRDefault="00D15E94">
      <w:pPr>
        <w:rPr>
          <w:rFonts w:ascii="Arial" w:hAnsi="Arial" w:cs="Arial"/>
          <w:b/>
          <w:bCs/>
          <w:sz w:val="20"/>
          <w:szCs w:val="20"/>
        </w:rPr>
      </w:pPr>
      <w:r w:rsidRPr="00BB74D8">
        <w:rPr>
          <w:rFonts w:ascii="Arial" w:hAnsi="Arial" w:cs="Arial"/>
          <w:b/>
          <w:bCs/>
          <w:sz w:val="20"/>
          <w:szCs w:val="20"/>
        </w:rPr>
        <w:t>Účastníci dohody:</w:t>
      </w: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801BA8" w:rsidRDefault="002A7730" w:rsidP="00801BA8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Název firmy: </w:t>
      </w:r>
      <w:r w:rsidR="00FE22D1" w:rsidRPr="005F653B">
        <w:rPr>
          <w:rFonts w:ascii="Arial" w:hAnsi="Arial" w:cs="Arial"/>
        </w:rPr>
        <w:t>Cicun s.r.o</w:t>
      </w:r>
    </w:p>
    <w:p w:rsidR="005F653B" w:rsidRPr="00801BA8" w:rsidRDefault="005F653B" w:rsidP="00801BA8">
      <w:pPr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Sluneční­ 382</w:t>
      </w:r>
    </w:p>
    <w:p w:rsidR="005F653B" w:rsidRPr="00801BA8" w:rsidRDefault="005F653B" w:rsidP="005F653B">
      <w:pPr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Srch</w:t>
      </w:r>
    </w:p>
    <w:p w:rsidR="00801BA8" w:rsidRPr="00801BA8" w:rsidRDefault="00801BA8" w:rsidP="00801BA8">
      <w:pPr>
        <w:rPr>
          <w:rFonts w:ascii="Arial" w:hAnsi="Arial" w:cs="Arial"/>
          <w:sz w:val="20"/>
          <w:szCs w:val="20"/>
        </w:rPr>
      </w:pPr>
    </w:p>
    <w:p w:rsidR="00801BA8" w:rsidRPr="00801BA8" w:rsidRDefault="00801BA8" w:rsidP="00801BA8">
      <w:pPr>
        <w:rPr>
          <w:rFonts w:ascii="Arial" w:hAnsi="Arial" w:cs="Arial"/>
          <w:sz w:val="20"/>
          <w:szCs w:val="20"/>
        </w:rPr>
      </w:pPr>
      <w:r w:rsidRPr="00801BA8">
        <w:rPr>
          <w:rFonts w:ascii="Arial" w:hAnsi="Arial" w:cs="Arial"/>
          <w:sz w:val="20"/>
          <w:szCs w:val="20"/>
        </w:rPr>
        <w:t xml:space="preserve">kont.osoba : p. </w:t>
      </w:r>
      <w:r w:rsidR="007941E7" w:rsidRPr="005F653B">
        <w:rPr>
          <w:rFonts w:ascii="Arial" w:hAnsi="Arial" w:cs="Arial"/>
        </w:rPr>
        <w:t>Matěj Pospíšil</w:t>
      </w:r>
      <w:r w:rsidRPr="00801BA8">
        <w:rPr>
          <w:rFonts w:ascii="Arial" w:hAnsi="Arial" w:cs="Arial"/>
          <w:sz w:val="20"/>
          <w:szCs w:val="20"/>
        </w:rPr>
        <w:t>, jednatel společnosti</w:t>
      </w:r>
    </w:p>
    <w:p w:rsidR="00D15E94" w:rsidRPr="00801BA8" w:rsidRDefault="001132E6" w:rsidP="00801BA8">
      <w:pPr>
        <w:rPr>
          <w:rFonts w:ascii="Arial" w:hAnsi="Arial" w:cs="Arial"/>
          <w:sz w:val="20"/>
          <w:szCs w:val="20"/>
        </w:rPr>
      </w:pPr>
      <w:r w:rsidRPr="00801BA8">
        <w:rPr>
          <w:rFonts w:ascii="Arial" w:hAnsi="Arial" w:cs="Arial"/>
          <w:sz w:val="20"/>
          <w:szCs w:val="20"/>
        </w:rPr>
        <w:t xml:space="preserve"> </w:t>
      </w:r>
      <w:r w:rsidR="00D15E94" w:rsidRPr="00801BA8">
        <w:rPr>
          <w:rFonts w:ascii="Arial" w:hAnsi="Arial" w:cs="Arial"/>
          <w:sz w:val="20"/>
          <w:szCs w:val="20"/>
        </w:rPr>
        <w:t>(dále jen „</w:t>
      </w:r>
      <w:r w:rsidR="007941E7" w:rsidRPr="005F653B">
        <w:rPr>
          <w:rFonts w:ascii="Arial" w:hAnsi="Arial" w:cs="Arial"/>
        </w:rPr>
        <w:t>Cicun s.r.o</w:t>
      </w:r>
      <w:r w:rsidR="00D15E94" w:rsidRPr="00801BA8">
        <w:rPr>
          <w:rFonts w:ascii="Arial" w:hAnsi="Arial" w:cs="Arial"/>
          <w:sz w:val="20"/>
          <w:szCs w:val="20"/>
        </w:rPr>
        <w:t>“)</w:t>
      </w: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D15E94" w:rsidRPr="00BB74D8" w:rsidRDefault="00D15E94">
      <w:pPr>
        <w:rPr>
          <w:rFonts w:ascii="Arial" w:hAnsi="Arial" w:cs="Arial"/>
          <w:b/>
          <w:bCs/>
          <w:sz w:val="20"/>
          <w:szCs w:val="20"/>
        </w:rPr>
      </w:pPr>
      <w:r w:rsidRPr="00BB74D8">
        <w:rPr>
          <w:rFonts w:ascii="Arial" w:hAnsi="Arial" w:cs="Arial"/>
          <w:b/>
          <w:bCs/>
          <w:sz w:val="20"/>
          <w:szCs w:val="20"/>
        </w:rPr>
        <w:t>KINGSPAN, a.s.</w:t>
      </w: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Vážní 465</w:t>
      </w: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500 03 Hradec Králové</w:t>
      </w: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(dále jen „KINGSPAN“</w:t>
      </w:r>
      <w:r w:rsidR="001132E6">
        <w:rPr>
          <w:rFonts w:ascii="Arial" w:hAnsi="Arial" w:cs="Arial"/>
          <w:sz w:val="20"/>
          <w:szCs w:val="20"/>
        </w:rPr>
        <w:t>)</w:t>
      </w:r>
    </w:p>
    <w:p w:rsidR="00043797" w:rsidRDefault="00043797">
      <w:pPr>
        <w:rPr>
          <w:rFonts w:ascii="Arial" w:hAnsi="Arial" w:cs="Arial"/>
          <w:sz w:val="20"/>
          <w:szCs w:val="20"/>
        </w:rPr>
      </w:pP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D15E94" w:rsidRDefault="00D15E94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</w:t>
      </w:r>
      <w:r w:rsidR="00E73E3D">
        <w:rPr>
          <w:rFonts w:ascii="Arial" w:hAnsi="Arial" w:cs="Arial"/>
          <w:sz w:val="20"/>
          <w:szCs w:val="20"/>
        </w:rPr>
        <w:t xml:space="preserve"> </w:t>
      </w:r>
      <w:r w:rsidR="006F195C" w:rsidRPr="005F653B">
        <w:rPr>
          <w:rFonts w:ascii="Arial" w:hAnsi="Arial" w:cs="Arial"/>
        </w:rPr>
        <w:t>26. 11. 2019</w:t>
      </w:r>
      <w:r w:rsidR="00E73E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zapůjčil Kingspan společnosti </w:t>
      </w:r>
      <w:r w:rsidR="00E5154B" w:rsidRPr="005F653B">
        <w:rPr>
          <w:rFonts w:ascii="Arial" w:hAnsi="Arial" w:cs="Arial"/>
        </w:rPr>
        <w:t>Cicun s.r.o</w:t>
      </w:r>
      <w:r>
        <w:rPr>
          <w:rFonts w:ascii="Arial" w:hAnsi="Arial" w:cs="Arial"/>
          <w:sz w:val="20"/>
          <w:szCs w:val="20"/>
        </w:rPr>
        <w:t xml:space="preserve"> </w:t>
      </w:r>
      <w:r w:rsidR="00801BA8">
        <w:rPr>
          <w:rFonts w:ascii="Arial" w:hAnsi="Arial" w:cs="Arial"/>
          <w:sz w:val="20"/>
          <w:szCs w:val="20"/>
        </w:rPr>
        <w:t>dva kusy</w:t>
      </w:r>
      <w:r>
        <w:rPr>
          <w:rFonts w:ascii="Arial" w:hAnsi="Arial" w:cs="Arial"/>
          <w:sz w:val="20"/>
          <w:szCs w:val="20"/>
        </w:rPr>
        <w:t xml:space="preserve"> zdvihacího zařízení ROTA BOY včetně příslušenství pro montáž střešních panelů Kingspan, typ KS 1000 X-DEK v rámci projektu „</w:t>
      </w:r>
      <w:r w:rsidR="009B2385">
        <w:rPr>
          <w:rFonts w:ascii="Arial" w:hAnsi="Arial" w:cs="Arial"/>
          <w:sz w:val="20"/>
          <w:szCs w:val="20"/>
        </w:rPr>
        <w:t>Srch</w:t>
      </w:r>
      <w:r w:rsidR="00801BA8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 xml:space="preserve">. </w:t>
      </w:r>
    </w:p>
    <w:p w:rsidR="00D15E94" w:rsidRDefault="00D15E94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Zároveň s předáním zařízení ROTA BOY provedl Kingspan kompletní zaškolení pracovníků </w:t>
      </w:r>
      <w:r w:rsidR="00E5154B" w:rsidRPr="005F653B">
        <w:rPr>
          <w:rFonts w:ascii="Arial" w:hAnsi="Arial" w:cs="Arial"/>
        </w:rPr>
        <w:t>Cicun s.r.o</w:t>
      </w:r>
      <w:r>
        <w:rPr>
          <w:rFonts w:ascii="Arial" w:hAnsi="Arial" w:cs="Arial"/>
          <w:sz w:val="20"/>
          <w:szCs w:val="20"/>
        </w:rPr>
        <w:t xml:space="preserve"> na používání tohoto zařízení při montáži včetně </w:t>
      </w:r>
      <w:r w:rsidR="00BB74D8">
        <w:rPr>
          <w:rFonts w:ascii="Arial" w:hAnsi="Arial" w:cs="Arial"/>
          <w:sz w:val="20"/>
          <w:szCs w:val="20"/>
        </w:rPr>
        <w:t xml:space="preserve">předání </w:t>
      </w:r>
      <w:r>
        <w:rPr>
          <w:rFonts w:ascii="Arial" w:hAnsi="Arial" w:cs="Arial"/>
          <w:sz w:val="20"/>
          <w:szCs w:val="20"/>
        </w:rPr>
        <w:t xml:space="preserve">českého manuálu. </w:t>
      </w:r>
    </w:p>
    <w:p w:rsidR="00D15E94" w:rsidRDefault="00D15E94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Zapůjčení zařízení ROTA BOY je na dobu montáže X-DEK panelů na daném projektu, t.j. nejpozději do                 </w:t>
      </w:r>
    </w:p>
    <w:p w:rsidR="00D15E94" w:rsidRDefault="00D15E94" w:rsidP="00D15E94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AD57C1">
        <w:rPr>
          <w:rFonts w:ascii="Arial" w:hAnsi="Arial" w:cs="Arial"/>
          <w:sz w:val="20"/>
          <w:szCs w:val="20"/>
        </w:rPr>
        <w:t xml:space="preserve"> </w:t>
      </w:r>
      <w:r w:rsidR="00AD57C1" w:rsidRPr="005F653B">
        <w:rPr>
          <w:rFonts w:ascii="Arial" w:hAnsi="Arial" w:cs="Arial"/>
        </w:rPr>
        <w:t>27. 11. 2019</w:t>
      </w:r>
      <w:r>
        <w:rPr>
          <w:rFonts w:ascii="Arial" w:hAnsi="Arial" w:cs="Arial"/>
          <w:sz w:val="20"/>
          <w:szCs w:val="20"/>
        </w:rPr>
        <w:t>.</w:t>
      </w:r>
    </w:p>
    <w:p w:rsidR="00D15E94" w:rsidRDefault="00E5154B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Cicun s.r.o</w:t>
      </w:r>
      <w:r w:rsidR="00D15E94">
        <w:rPr>
          <w:rFonts w:ascii="Arial" w:hAnsi="Arial" w:cs="Arial"/>
          <w:sz w:val="20"/>
          <w:szCs w:val="20"/>
        </w:rPr>
        <w:t xml:space="preserve"> se zavazuje použít zařízení ROTA BOY pouze pro daný účel, t.j. montáž panelů X-DEK v rámci výše uvedeného projektu. </w:t>
      </w:r>
    </w:p>
    <w:p w:rsidR="00D15E94" w:rsidRDefault="00E5154B" w:rsidP="00BB74D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Cicun s.r.o</w:t>
      </w:r>
      <w:r w:rsidR="00D15E94">
        <w:rPr>
          <w:rFonts w:ascii="Arial" w:hAnsi="Arial" w:cs="Arial"/>
          <w:sz w:val="20"/>
          <w:szCs w:val="20"/>
        </w:rPr>
        <w:t xml:space="preserve"> se zavazuje při používání zařízení ROTA BOY dodržovat postupy podle manuálu a provedeného zaškolení a zajistit veškerá potřebná opatření z </w:t>
      </w:r>
      <w:r w:rsidR="00BB74D8">
        <w:rPr>
          <w:rFonts w:ascii="Arial" w:hAnsi="Arial" w:cs="Arial"/>
          <w:sz w:val="20"/>
          <w:szCs w:val="20"/>
        </w:rPr>
        <w:t>hlediska</w:t>
      </w:r>
      <w:r w:rsidR="00D15E94">
        <w:rPr>
          <w:rFonts w:ascii="Arial" w:hAnsi="Arial" w:cs="Arial"/>
          <w:sz w:val="20"/>
          <w:szCs w:val="20"/>
        </w:rPr>
        <w:t xml:space="preserve"> bezpečnosti práce.</w:t>
      </w:r>
      <w:r w:rsidR="00BB74D8">
        <w:rPr>
          <w:rFonts w:ascii="Arial" w:hAnsi="Arial" w:cs="Arial"/>
          <w:sz w:val="20"/>
          <w:szCs w:val="20"/>
        </w:rPr>
        <w:t xml:space="preserve"> Kingspan nepřebírá žádnou zodpovědnost za případné důsledky vzniklé nedodržením tohoto ustanovení dohody ze strany </w:t>
      </w:r>
      <w:r w:rsidRPr="005F653B">
        <w:rPr>
          <w:rFonts w:ascii="Arial" w:hAnsi="Arial" w:cs="Arial"/>
        </w:rPr>
        <w:t>Cicun s.r.o</w:t>
      </w:r>
      <w:r w:rsidR="00BB74D8">
        <w:rPr>
          <w:rFonts w:ascii="Arial" w:hAnsi="Arial" w:cs="Arial"/>
          <w:sz w:val="20"/>
          <w:szCs w:val="20"/>
        </w:rPr>
        <w:t xml:space="preserve">. </w:t>
      </w:r>
    </w:p>
    <w:p w:rsidR="00D15E94" w:rsidRDefault="00BB74D8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Pokud v průběhu zapůjčení zařízení ROTA BOY dojde k jakékoliv poruše tohoto zařízení, bude </w:t>
      </w:r>
      <w:r w:rsidR="00E5154B" w:rsidRPr="005F653B">
        <w:rPr>
          <w:rFonts w:ascii="Arial" w:hAnsi="Arial" w:cs="Arial"/>
        </w:rPr>
        <w:t>Cicun s.r.o</w:t>
      </w:r>
      <w:r>
        <w:rPr>
          <w:rFonts w:ascii="Arial" w:hAnsi="Arial" w:cs="Arial"/>
          <w:sz w:val="20"/>
          <w:szCs w:val="20"/>
        </w:rPr>
        <w:t xml:space="preserve"> neprodleně o této skutečnosti informovat Kingspan a obě strany se dohodnou na dalším postupu. </w:t>
      </w:r>
    </w:p>
    <w:p w:rsidR="00BB74D8" w:rsidRDefault="00BB74D8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 případě, že dojde v průběhu zapůjčení k poškození zařízení ROTA BOY z důvodu nedodržování manuálu, pokynů z proškolení nebo z dalších důvodů na straně </w:t>
      </w:r>
      <w:r w:rsidR="00E5154B" w:rsidRPr="005F653B">
        <w:rPr>
          <w:rFonts w:ascii="Arial" w:hAnsi="Arial" w:cs="Arial"/>
        </w:rPr>
        <w:t>Cicun s.r.o</w:t>
      </w:r>
      <w:r>
        <w:rPr>
          <w:rFonts w:ascii="Arial" w:hAnsi="Arial" w:cs="Arial"/>
          <w:sz w:val="20"/>
          <w:szCs w:val="20"/>
        </w:rPr>
        <w:t xml:space="preserve">, zavazuje se </w:t>
      </w:r>
      <w:r w:rsidR="00E5154B" w:rsidRPr="005F653B">
        <w:rPr>
          <w:rFonts w:ascii="Arial" w:hAnsi="Arial" w:cs="Arial"/>
        </w:rPr>
        <w:t>Cicun s.r.o</w:t>
      </w:r>
      <w:r>
        <w:rPr>
          <w:rFonts w:ascii="Arial" w:hAnsi="Arial" w:cs="Arial"/>
          <w:sz w:val="20"/>
          <w:szCs w:val="20"/>
        </w:rPr>
        <w:t xml:space="preserve"> uhradit Kingspan doložené náklady na opravu zapůjčeného zařízení ROTA BOY. </w:t>
      </w:r>
    </w:p>
    <w:p w:rsidR="00BB74D8" w:rsidRDefault="00E5154B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Cicun s.r.o</w:t>
      </w:r>
      <w:r w:rsidR="00BB74D8">
        <w:rPr>
          <w:rFonts w:ascii="Arial" w:hAnsi="Arial" w:cs="Arial"/>
          <w:sz w:val="20"/>
          <w:szCs w:val="20"/>
        </w:rPr>
        <w:t xml:space="preserve"> bude následující pracovní den po ukončení montáže X-DEK panelů v rámci daného projektu informovat Kingspan a obě strany dohodnou datum zpětného převzetí zařízení ROTA BOY firmou Kingspan a podpisu dohody o ukončení zápůjčky. </w:t>
      </w:r>
    </w:p>
    <w:p w:rsidR="00DD7096" w:rsidRDefault="00DD7096" w:rsidP="00DD709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Tato dohoda byla podepsána ve dvou vyhotoveních, každá ze zúčastněných stran obdržela po jednom vzájemně podepsaném vyhotovení. </w:t>
      </w: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05074C">
        <w:rPr>
          <w:rFonts w:ascii="Arial" w:hAnsi="Arial" w:cs="Arial"/>
          <w:sz w:val="20"/>
          <w:szCs w:val="20"/>
        </w:rPr>
        <w:t> Hradci Králové</w:t>
      </w:r>
      <w:r w:rsidR="00A51D1A">
        <w:rPr>
          <w:rFonts w:ascii="Arial" w:hAnsi="Arial" w:cs="Arial"/>
          <w:sz w:val="20"/>
          <w:szCs w:val="20"/>
        </w:rPr>
        <w:t xml:space="preserve">, dne </w:t>
      </w:r>
      <w:r w:rsidR="000E0665">
        <w:rPr>
          <w:rFonts w:ascii="Arial" w:hAnsi="Arial" w:cs="Arial"/>
          <w:sz w:val="20"/>
          <w:szCs w:val="20"/>
        </w:rPr>
        <w:t>21. 10. 2019</w:t>
      </w: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......................................</w:t>
      </w:r>
    </w:p>
    <w:p w:rsidR="00BB74D8" w:rsidRDefault="00BB74D8" w:rsidP="00BB74D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za </w:t>
      </w:r>
      <w:r w:rsidR="00604ED3" w:rsidRPr="001F39B7">
        <w:rPr>
          <w:rFonts w:ascii="Arial" w:hAnsi="Arial" w:cs="Arial"/>
          <w:b/>
        </w:rPr>
        <w:t>Cicun s.r.o</w:t>
      </w:r>
      <w:r w:rsidR="001132E6">
        <w:rPr>
          <w:rFonts w:ascii="Arial" w:hAnsi="Arial" w:cs="Arial"/>
          <w:b/>
          <w:bCs/>
          <w:sz w:val="20"/>
          <w:szCs w:val="20"/>
        </w:rPr>
        <w:t>,</w:t>
      </w:r>
      <w:r w:rsidR="001132E6">
        <w:rPr>
          <w:rFonts w:ascii="Arial" w:hAnsi="Arial" w:cs="Arial"/>
          <w:b/>
          <w:bCs/>
          <w:sz w:val="20"/>
          <w:szCs w:val="20"/>
        </w:rPr>
        <w:tab/>
      </w:r>
      <w:r w:rsidR="001132E6">
        <w:rPr>
          <w:rFonts w:ascii="Arial" w:hAnsi="Arial" w:cs="Arial"/>
          <w:b/>
          <w:bCs/>
          <w:sz w:val="20"/>
          <w:szCs w:val="20"/>
        </w:rPr>
        <w:tab/>
      </w:r>
      <w:r w:rsidR="001132E6">
        <w:rPr>
          <w:rFonts w:ascii="Arial" w:hAnsi="Arial" w:cs="Arial"/>
          <w:b/>
          <w:bCs/>
          <w:sz w:val="20"/>
          <w:szCs w:val="20"/>
        </w:rPr>
        <w:tab/>
      </w:r>
      <w:r w:rsidR="00DE407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za KINGSPAN, a.s.</w:t>
      </w:r>
    </w:p>
    <w:p w:rsidR="00BB74D8" w:rsidRPr="00BB74D8" w:rsidRDefault="001132E6" w:rsidP="00DE407F">
      <w:pPr>
        <w:ind w:left="708" w:firstLine="70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1F39B7" w:rsidRPr="001F39B7">
        <w:rPr>
          <w:rFonts w:ascii="Arial" w:hAnsi="Arial" w:cs="Arial"/>
          <w:b/>
        </w:rPr>
        <w:t>Matěj Pospíšil</w:t>
      </w:r>
      <w:r w:rsidR="00BB74D8" w:rsidRPr="001F39B7">
        <w:rPr>
          <w:rFonts w:ascii="Arial" w:hAnsi="Arial" w:cs="Arial"/>
          <w:b/>
          <w:bCs/>
          <w:sz w:val="20"/>
          <w:szCs w:val="20"/>
        </w:rPr>
        <w:tab/>
      </w:r>
      <w:r w:rsidR="00BB74D8">
        <w:rPr>
          <w:rFonts w:ascii="Arial" w:hAnsi="Arial" w:cs="Arial"/>
          <w:b/>
          <w:bCs/>
          <w:sz w:val="20"/>
          <w:szCs w:val="20"/>
        </w:rPr>
        <w:tab/>
      </w:r>
      <w:bookmarkStart w:id="0" w:name="_GoBack"/>
      <w:bookmarkEnd w:id="0"/>
      <w:r w:rsidR="00BB74D8">
        <w:rPr>
          <w:rFonts w:ascii="Arial" w:hAnsi="Arial" w:cs="Arial"/>
          <w:b/>
          <w:bCs/>
          <w:sz w:val="20"/>
          <w:szCs w:val="20"/>
        </w:rPr>
        <w:tab/>
      </w:r>
    </w:p>
    <w:sectPr w:rsidR="00BB74D8" w:rsidRPr="00BB74D8" w:rsidSect="001132E6">
      <w:headerReference w:type="default" r:id="rId7"/>
      <w:footerReference w:type="default" r:id="rId8"/>
      <w:pgSz w:w="11906" w:h="16838"/>
      <w:pgMar w:top="720" w:right="720" w:bottom="720" w:left="720" w:header="899" w:footer="6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08F" w:rsidRDefault="00C2108F">
      <w:r>
        <w:separator/>
      </w:r>
    </w:p>
  </w:endnote>
  <w:endnote w:type="continuationSeparator" w:id="0">
    <w:p w:rsidR="00C2108F" w:rsidRDefault="00C2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CCD" w:rsidRDefault="000F0CCD">
    <w:pPr>
      <w:pStyle w:val="Footer"/>
      <w:jc w:val="center"/>
      <w:rPr>
        <w:sz w:val="8"/>
      </w:rPr>
    </w:pPr>
  </w:p>
  <w:p w:rsidR="000F0CCD" w:rsidRDefault="000F0CCD">
    <w:pPr>
      <w:pStyle w:val="Footer"/>
      <w:jc w:val="center"/>
      <w:rPr>
        <w:sz w:val="8"/>
      </w:rPr>
    </w:pPr>
  </w:p>
  <w:p w:rsidR="000F0CCD" w:rsidRDefault="000F0CCD">
    <w:pPr>
      <w:pStyle w:val="Footer"/>
      <w:pBdr>
        <w:top w:val="single" w:sz="4" w:space="1" w:color="auto"/>
      </w:pBdr>
      <w:jc w:val="center"/>
      <w:rPr>
        <w:sz w:val="8"/>
      </w:rPr>
    </w:pPr>
  </w:p>
  <w:p w:rsidR="000F0CCD" w:rsidRPr="000F0CCD" w:rsidRDefault="000F0CCD">
    <w:pPr>
      <w:pStyle w:val="Footer"/>
      <w:jc w:val="center"/>
      <w:rPr>
        <w:rFonts w:ascii="Arial" w:hAnsi="Arial" w:cs="Arial"/>
        <w:sz w:val="18"/>
      </w:rPr>
    </w:pPr>
    <w:r w:rsidRPr="000F0CCD">
      <w:rPr>
        <w:rFonts w:ascii="Arial" w:hAnsi="Arial" w:cs="Arial"/>
        <w:sz w:val="18"/>
      </w:rPr>
      <w:t>Kingspan a.s., Vážní 465, 500 03 Hr</w:t>
    </w:r>
    <w:r>
      <w:rPr>
        <w:rFonts w:ascii="Arial" w:hAnsi="Arial" w:cs="Arial"/>
        <w:sz w:val="18"/>
      </w:rPr>
      <w:t>adec Králové 3, Czech Republic</w:t>
    </w:r>
    <w:r w:rsidRPr="000F0CCD">
      <w:rPr>
        <w:rFonts w:ascii="Arial" w:hAnsi="Arial" w:cs="Arial"/>
        <w:sz w:val="18"/>
      </w:rPr>
      <w:t xml:space="preserve"> - Tel.: + 420</w:t>
    </w:r>
    <w:r w:rsidR="00F71700">
      <w:rPr>
        <w:rFonts w:ascii="Arial" w:hAnsi="Arial" w:cs="Arial"/>
        <w:sz w:val="18"/>
      </w:rPr>
      <w:t> </w:t>
    </w:r>
    <w:r w:rsidRPr="000F0CCD">
      <w:rPr>
        <w:rFonts w:ascii="Arial" w:hAnsi="Arial" w:cs="Arial"/>
        <w:sz w:val="18"/>
      </w:rPr>
      <w:t>495</w:t>
    </w:r>
    <w:r w:rsidR="00F71700">
      <w:rPr>
        <w:rFonts w:ascii="Arial" w:hAnsi="Arial" w:cs="Arial"/>
        <w:sz w:val="18"/>
      </w:rPr>
      <w:t xml:space="preserve"> </w:t>
    </w:r>
    <w:r w:rsidRPr="000F0CCD">
      <w:rPr>
        <w:rFonts w:ascii="Arial" w:hAnsi="Arial" w:cs="Arial"/>
        <w:sz w:val="18"/>
      </w:rPr>
      <w:t>866 111,  FAX: + 420</w:t>
    </w:r>
    <w:r w:rsidR="00F71700">
      <w:rPr>
        <w:rFonts w:ascii="Arial" w:hAnsi="Arial" w:cs="Arial"/>
        <w:sz w:val="18"/>
      </w:rPr>
      <w:t> </w:t>
    </w:r>
    <w:r w:rsidRPr="000F0CCD">
      <w:rPr>
        <w:rFonts w:ascii="Arial" w:hAnsi="Arial" w:cs="Arial"/>
        <w:sz w:val="18"/>
      </w:rPr>
      <w:t>495</w:t>
    </w:r>
    <w:r w:rsidR="00F71700">
      <w:rPr>
        <w:rFonts w:ascii="Arial" w:hAnsi="Arial" w:cs="Arial"/>
        <w:sz w:val="18"/>
      </w:rPr>
      <w:t xml:space="preserve"> </w:t>
    </w:r>
    <w:r w:rsidRPr="000F0CCD">
      <w:rPr>
        <w:rFonts w:ascii="Arial" w:hAnsi="Arial" w:cs="Arial"/>
        <w:sz w:val="18"/>
      </w:rPr>
      <w:t>866 100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08F" w:rsidRDefault="00C2108F">
      <w:r>
        <w:separator/>
      </w:r>
    </w:p>
  </w:footnote>
  <w:footnote w:type="continuationSeparator" w:id="0">
    <w:p w:rsidR="00C2108F" w:rsidRDefault="00C21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CCD" w:rsidRDefault="00DE407F">
    <w:pPr>
      <w:pStyle w:val="Header"/>
      <w:ind w:right="-360"/>
      <w:jc w:val="right"/>
      <w:rPr>
        <w:sz w:val="18"/>
      </w:rPr>
    </w:pPr>
    <w:r>
      <w:rPr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8.2pt;height:73.2pt">
          <v:imagedata r:id="rId1" o:title="Kingspan08_FIRE"/>
        </v:shape>
      </w:pict>
    </w:r>
  </w:p>
  <w:p w:rsidR="000F0CCD" w:rsidRDefault="000F0CCD">
    <w:pPr>
      <w:pStyle w:val="Header"/>
      <w:ind w:right="-360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16308"/>
    <w:multiLevelType w:val="hybridMultilevel"/>
    <w:tmpl w:val="6F7EBB5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E94"/>
    <w:rsid w:val="00042F11"/>
    <w:rsid w:val="00043797"/>
    <w:rsid w:val="0005074C"/>
    <w:rsid w:val="00067ABA"/>
    <w:rsid w:val="00067C95"/>
    <w:rsid w:val="00067D26"/>
    <w:rsid w:val="000E0665"/>
    <w:rsid w:val="000F0CCD"/>
    <w:rsid w:val="001132E6"/>
    <w:rsid w:val="001A1E4A"/>
    <w:rsid w:val="001C13F5"/>
    <w:rsid w:val="001F39B7"/>
    <w:rsid w:val="0021076E"/>
    <w:rsid w:val="002A7730"/>
    <w:rsid w:val="003477A2"/>
    <w:rsid w:val="003545FC"/>
    <w:rsid w:val="00404C64"/>
    <w:rsid w:val="005F653B"/>
    <w:rsid w:val="00604ED3"/>
    <w:rsid w:val="006F195C"/>
    <w:rsid w:val="00784607"/>
    <w:rsid w:val="007941E7"/>
    <w:rsid w:val="00801BA8"/>
    <w:rsid w:val="009357B7"/>
    <w:rsid w:val="00960B3C"/>
    <w:rsid w:val="009B2385"/>
    <w:rsid w:val="009F132C"/>
    <w:rsid w:val="00A51D1A"/>
    <w:rsid w:val="00A631B3"/>
    <w:rsid w:val="00A72CB4"/>
    <w:rsid w:val="00AC7A5C"/>
    <w:rsid w:val="00AD57C1"/>
    <w:rsid w:val="00B269DA"/>
    <w:rsid w:val="00BB74D8"/>
    <w:rsid w:val="00BD70E3"/>
    <w:rsid w:val="00C2108F"/>
    <w:rsid w:val="00C5333D"/>
    <w:rsid w:val="00D15E94"/>
    <w:rsid w:val="00DD7096"/>
    <w:rsid w:val="00DE407F"/>
    <w:rsid w:val="00E46581"/>
    <w:rsid w:val="00E5154B"/>
    <w:rsid w:val="00E549CE"/>
    <w:rsid w:val="00E718D3"/>
    <w:rsid w:val="00E73E3D"/>
    <w:rsid w:val="00E92407"/>
    <w:rsid w:val="00EA673A"/>
    <w:rsid w:val="00EF34CF"/>
    <w:rsid w:val="00F24054"/>
    <w:rsid w:val="00F42481"/>
    <w:rsid w:val="00F5190A"/>
    <w:rsid w:val="00F71700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C9F7C8"/>
  <w15:chartTrackingRefBased/>
  <w15:docId w15:val="{4994F939-D50D-4492-A189-D49CDE91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TMLCode">
    <w:name w:val="HTML Code"/>
    <w:uiPriority w:val="99"/>
    <w:unhideWhenUsed/>
    <w:rsid w:val="00FE2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NEW%20PRODUCTS%202009\X-DEK%202009\MONT&#193;&#381;N&#205;%20P&#344;&#205;PRAVKY\ROTA%20BOY\ROTA%20BOY%20-%20P&#366;J&#268;OV&#193;N&#205;\Kingspan_hlavickovy_strucny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Kingspan_hlavickovy_strucny08</Template>
  <TotalTime>191</TotalTime>
  <Pages>1</Pages>
  <Words>331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Kingspan CZ, a.s.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ivan.springer</dc:creator>
  <cp:keywords/>
  <dc:description/>
  <cp:lastModifiedBy>Matěj Pospíšil</cp:lastModifiedBy>
  <cp:revision>40</cp:revision>
  <cp:lastPrinted>2002-02-22T12:56:00Z</cp:lastPrinted>
  <dcterms:created xsi:type="dcterms:W3CDTF">2019-09-17T20:04:00Z</dcterms:created>
  <dcterms:modified xsi:type="dcterms:W3CDTF">2019-09-29T11:48:00Z</dcterms:modified>
</cp:coreProperties>
</file>